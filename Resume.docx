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16" w:rsidRPr="003F1F9B" w:rsidRDefault="000A7DA0" w:rsidP="00720196">
      <w:pPr>
        <w:pStyle w:val="Title"/>
        <w:rPr>
          <w:b/>
          <w:sz w:val="48"/>
          <w:szCs w:val="48"/>
        </w:rPr>
      </w:pPr>
      <w:r w:rsidRPr="003F1F9B">
        <w:rPr>
          <w:b/>
          <w:sz w:val="48"/>
          <w:szCs w:val="48"/>
        </w:rPr>
        <w:t>Anna Kohls</w:t>
      </w:r>
    </w:p>
    <w:p w:rsidR="00141A4C" w:rsidRDefault="000A7DA0" w:rsidP="00720196">
      <w:r>
        <w:t>21035 Minnetonka Boulevard, Shorewood, MN, 55331</w:t>
      </w:r>
      <w:r w:rsidR="00141A4C">
        <w:t> | </w:t>
      </w:r>
      <w:r>
        <w:t>(612)581-3194</w:t>
      </w:r>
      <w:r w:rsidR="00141A4C">
        <w:t> | </w:t>
      </w:r>
      <w:hyperlink r:id="rId8" w:history="1">
        <w:r w:rsidR="002F6A57" w:rsidRPr="00F32DCD">
          <w:rPr>
            <w:rStyle w:val="Hyperlink"/>
          </w:rPr>
          <w:t>anna1kohls@gmail.com</w:t>
        </w:r>
      </w:hyperlink>
      <w:r w:rsidR="00852AC1">
        <w:rPr>
          <w:rStyle w:val="Hyperlink"/>
        </w:rPr>
        <w:t xml:space="preserve"> </w:t>
      </w:r>
    </w:p>
    <w:p w:rsidR="00F303BB" w:rsidRPr="00F303BB" w:rsidRDefault="00F303BB" w:rsidP="00720196">
      <w:pPr>
        <w:pStyle w:val="Heading1"/>
        <w:rPr>
          <w:sz w:val="24"/>
          <w:szCs w:val="24"/>
        </w:rPr>
      </w:pPr>
      <w:r w:rsidRPr="00F303BB">
        <w:rPr>
          <w:sz w:val="24"/>
          <w:szCs w:val="24"/>
        </w:rPr>
        <w:t>Skills</w:t>
      </w:r>
    </w:p>
    <w:p w:rsidR="00F303BB" w:rsidRDefault="00F303BB" w:rsidP="00720196">
      <w:pPr>
        <w:pStyle w:val="ListBullet"/>
        <w:spacing w:line="240" w:lineRule="auto"/>
      </w:pPr>
      <w:r>
        <w:t>Adobe Premiere Elements, Final Cut Pro, Adobe Audition, Adobe Photoshop</w:t>
      </w:r>
      <w:r w:rsidR="00EC173D">
        <w:t xml:space="preserve">, </w:t>
      </w:r>
      <w:r>
        <w:t>Audacity</w:t>
      </w:r>
      <w:r w:rsidR="008E6CC9">
        <w:t>, HTML and CSS</w:t>
      </w:r>
      <w:r>
        <w:tab/>
      </w:r>
    </w:p>
    <w:sdt>
      <w:sdtPr>
        <w:alias w:val="Experience:"/>
        <w:tag w:val="Experience:"/>
        <w:id w:val="171684534"/>
        <w:placeholder>
          <w:docPart w:val="2B9B15E8E1D345608A44C4F8599E1B41"/>
        </w:placeholder>
        <w:temporary/>
        <w:showingPlcHdr/>
        <w15:appearance w15:val="hidden"/>
      </w:sdtPr>
      <w:sdtEndPr/>
      <w:sdtContent>
        <w:p w:rsidR="006270A9" w:rsidRDefault="009D5933" w:rsidP="00720196">
          <w:pPr>
            <w:pStyle w:val="Heading1"/>
          </w:pPr>
          <w:r w:rsidRPr="00BB2B50">
            <w:rPr>
              <w:sz w:val="24"/>
              <w:szCs w:val="24"/>
            </w:rPr>
            <w:t>Experience</w:t>
          </w:r>
        </w:p>
      </w:sdtContent>
    </w:sdt>
    <w:p w:rsidR="00382542" w:rsidRDefault="00382542" w:rsidP="00720196">
      <w:pPr>
        <w:pStyle w:val="Heading2"/>
      </w:pPr>
      <w:r>
        <w:t>multimedia reporting | columbia</w:t>
      </w:r>
      <w:r w:rsidR="00852AC1">
        <w:t>,</w:t>
      </w:r>
      <w:r>
        <w:t xml:space="preserve"> missouri | 2016</w:t>
      </w:r>
      <w:r w:rsidR="00852AC1">
        <w:t>-2017</w:t>
      </w:r>
    </w:p>
    <w:p w:rsidR="001B7D4D" w:rsidRDefault="001B7D4D" w:rsidP="00720196">
      <w:pPr>
        <w:pStyle w:val="ListBullet"/>
        <w:spacing w:line="240" w:lineRule="auto"/>
      </w:pPr>
      <w:r>
        <w:t>State Capitol Reporter</w:t>
      </w:r>
    </w:p>
    <w:p w:rsidR="001B7D4D" w:rsidRDefault="001B7D4D" w:rsidP="007978AE">
      <w:pPr>
        <w:pStyle w:val="ListBullet"/>
        <w:numPr>
          <w:ilvl w:val="1"/>
          <w:numId w:val="21"/>
        </w:numPr>
        <w:spacing w:line="240" w:lineRule="auto"/>
      </w:pPr>
      <w:r>
        <w:t xml:space="preserve">Executed stories on committee hearings and sessions </w:t>
      </w:r>
    </w:p>
    <w:p w:rsidR="00931BF4" w:rsidRDefault="00931BF4" w:rsidP="001B7D4D">
      <w:pPr>
        <w:pStyle w:val="ListBullet"/>
        <w:numPr>
          <w:ilvl w:val="1"/>
          <w:numId w:val="21"/>
        </w:numPr>
        <w:spacing w:line="240" w:lineRule="auto"/>
      </w:pPr>
      <w:r>
        <w:t>Reported on Missouri Supreme Court cases</w:t>
      </w:r>
    </w:p>
    <w:p w:rsidR="001B0AD3" w:rsidRDefault="001B0AD3" w:rsidP="00720196">
      <w:pPr>
        <w:pStyle w:val="ListBullet"/>
        <w:spacing w:line="240" w:lineRule="auto"/>
      </w:pPr>
      <w:r>
        <w:t xml:space="preserve">Missouri Business Alert </w:t>
      </w:r>
    </w:p>
    <w:p w:rsidR="00DE18B1" w:rsidRDefault="00DE18B1" w:rsidP="001B0AD3">
      <w:pPr>
        <w:pStyle w:val="ListBullet"/>
        <w:numPr>
          <w:ilvl w:val="1"/>
          <w:numId w:val="21"/>
        </w:numPr>
        <w:spacing w:line="240" w:lineRule="auto"/>
      </w:pPr>
      <w:r>
        <w:t>Prepared and presented pitches to editor</w:t>
      </w:r>
    </w:p>
    <w:p w:rsidR="001B0AD3" w:rsidRDefault="00852AC1" w:rsidP="001B0AD3">
      <w:pPr>
        <w:pStyle w:val="ListBullet"/>
        <w:numPr>
          <w:ilvl w:val="1"/>
          <w:numId w:val="21"/>
        </w:numPr>
        <w:spacing w:line="240" w:lineRule="auto"/>
      </w:pPr>
      <w:r>
        <w:t>Reported and executed business day-turn and enterprise stories</w:t>
      </w:r>
    </w:p>
    <w:p w:rsidR="00382542" w:rsidRDefault="00382542" w:rsidP="00720196">
      <w:pPr>
        <w:pStyle w:val="ListBullet"/>
        <w:spacing w:line="240" w:lineRule="auto"/>
      </w:pPr>
      <w:r>
        <w:t xml:space="preserve">KBIA: </w:t>
      </w:r>
      <w:r w:rsidR="0024456D">
        <w:t xml:space="preserve">local </w:t>
      </w:r>
      <w:r>
        <w:t>NPR-affiliate</w:t>
      </w:r>
    </w:p>
    <w:p w:rsidR="00382542" w:rsidRDefault="00382542" w:rsidP="00852AC1">
      <w:pPr>
        <w:pStyle w:val="ListBullet"/>
        <w:numPr>
          <w:ilvl w:val="1"/>
          <w:numId w:val="21"/>
        </w:numPr>
        <w:spacing w:line="240" w:lineRule="auto"/>
      </w:pPr>
      <w:r>
        <w:t xml:space="preserve">Prepared and presented </w:t>
      </w:r>
      <w:r w:rsidR="00852AC1">
        <w:t>pitches to editors</w:t>
      </w:r>
    </w:p>
    <w:p w:rsidR="00852AC1" w:rsidRDefault="00852AC1" w:rsidP="00720196">
      <w:pPr>
        <w:pStyle w:val="ListBullet"/>
        <w:numPr>
          <w:ilvl w:val="1"/>
          <w:numId w:val="21"/>
        </w:numPr>
        <w:spacing w:line="240" w:lineRule="auto"/>
      </w:pPr>
      <w:r>
        <w:t>Produced audio pieces using soundbites attractive for radio</w:t>
      </w:r>
    </w:p>
    <w:p w:rsidR="0024456D" w:rsidRDefault="0024456D" w:rsidP="00720196">
      <w:pPr>
        <w:pStyle w:val="ListBullet"/>
        <w:spacing w:line="240" w:lineRule="auto"/>
      </w:pPr>
      <w:r>
        <w:t>KOMU-TV: local NBC-affiliate</w:t>
      </w:r>
    </w:p>
    <w:p w:rsidR="0024456D" w:rsidRDefault="0024456D" w:rsidP="00720196">
      <w:pPr>
        <w:pStyle w:val="ListBullet"/>
        <w:numPr>
          <w:ilvl w:val="1"/>
          <w:numId w:val="21"/>
        </w:numPr>
        <w:spacing w:line="240" w:lineRule="auto"/>
      </w:pPr>
      <w:r>
        <w:t xml:space="preserve">Reported on election night for Missouri Attorney General Chris </w:t>
      </w:r>
      <w:proofErr w:type="spellStart"/>
      <w:r>
        <w:t>Koster’s</w:t>
      </w:r>
      <w:proofErr w:type="spellEnd"/>
      <w:r>
        <w:t xml:space="preserve"> watch party in St. Louis</w:t>
      </w:r>
    </w:p>
    <w:p w:rsidR="0024456D" w:rsidRDefault="007876D0" w:rsidP="00720196">
      <w:pPr>
        <w:pStyle w:val="ListBullet"/>
        <w:numPr>
          <w:ilvl w:val="1"/>
          <w:numId w:val="21"/>
        </w:numPr>
        <w:spacing w:line="240" w:lineRule="auto"/>
      </w:pPr>
      <w:r>
        <w:t xml:space="preserve">Produced photo and video footage </w:t>
      </w:r>
    </w:p>
    <w:p w:rsidR="007876D0" w:rsidRDefault="007876D0" w:rsidP="00720196">
      <w:pPr>
        <w:pStyle w:val="ListBullet"/>
        <w:numPr>
          <w:ilvl w:val="1"/>
          <w:numId w:val="21"/>
        </w:numPr>
        <w:spacing w:line="240" w:lineRule="auto"/>
      </w:pPr>
      <w:r>
        <w:t>Tweeted 20 times live throughout the night</w:t>
      </w:r>
    </w:p>
    <w:p w:rsidR="007876D0" w:rsidRDefault="007876D0" w:rsidP="00720196">
      <w:pPr>
        <w:pStyle w:val="ListBullet"/>
        <w:spacing w:line="240" w:lineRule="auto"/>
      </w:pPr>
      <w:r>
        <w:t>COLUMBIA MISSOURIAN</w:t>
      </w:r>
    </w:p>
    <w:p w:rsidR="003F1F9B" w:rsidRDefault="00852AC1" w:rsidP="00720196">
      <w:pPr>
        <w:pStyle w:val="ListBullet"/>
        <w:numPr>
          <w:ilvl w:val="1"/>
          <w:numId w:val="21"/>
        </w:numPr>
        <w:spacing w:line="240" w:lineRule="auto"/>
      </w:pPr>
      <w:r>
        <w:t>Prepared and presented pitches to editors</w:t>
      </w:r>
    </w:p>
    <w:p w:rsidR="00F61C36" w:rsidRDefault="00852AC1" w:rsidP="00720196">
      <w:pPr>
        <w:pStyle w:val="ListBullet"/>
        <w:numPr>
          <w:ilvl w:val="1"/>
          <w:numId w:val="21"/>
        </w:numPr>
        <w:spacing w:line="240" w:lineRule="auto"/>
      </w:pPr>
      <w:r>
        <w:t>Reported and produced multi-media day-turn stories</w:t>
      </w:r>
    </w:p>
    <w:p w:rsidR="00B25BEE" w:rsidRDefault="00B25BEE" w:rsidP="00720196">
      <w:pPr>
        <w:pStyle w:val="Heading2"/>
      </w:pPr>
      <w:r>
        <w:t xml:space="preserve">administrative student assistant | project management mu | </w:t>
      </w:r>
      <w:r w:rsidR="009715AB">
        <w:t>OCTOBER</w:t>
      </w:r>
      <w:r>
        <w:t xml:space="preserve"> 2016-present</w:t>
      </w:r>
    </w:p>
    <w:p w:rsidR="00F61C36" w:rsidRDefault="00BB2B50" w:rsidP="00720196">
      <w:pPr>
        <w:pStyle w:val="ListBullet"/>
        <w:spacing w:line="240" w:lineRule="auto"/>
      </w:pPr>
      <w:r>
        <w:t>PRODUCTIVITY</w:t>
      </w:r>
    </w:p>
    <w:p w:rsidR="00BB2B50" w:rsidRDefault="00BB2B50" w:rsidP="00720196">
      <w:pPr>
        <w:pStyle w:val="ListBullet"/>
        <w:numPr>
          <w:ilvl w:val="1"/>
          <w:numId w:val="21"/>
        </w:numPr>
        <w:spacing w:line="240" w:lineRule="auto"/>
      </w:pPr>
      <w:r>
        <w:t xml:space="preserve">Prepared project folders, </w:t>
      </w:r>
      <w:r w:rsidR="00EC173D">
        <w:t>facility reports, and contract agreements for project managers</w:t>
      </w:r>
    </w:p>
    <w:p w:rsidR="00F61C36" w:rsidRDefault="00BB2B50" w:rsidP="00720196">
      <w:pPr>
        <w:pStyle w:val="ListBullet"/>
        <w:spacing w:line="240" w:lineRule="auto"/>
      </w:pPr>
      <w:r>
        <w:t>ORGANIZATION</w:t>
      </w:r>
    </w:p>
    <w:p w:rsidR="00B25BEE" w:rsidRDefault="00EC173D" w:rsidP="00720196">
      <w:pPr>
        <w:pStyle w:val="ListBullet"/>
        <w:numPr>
          <w:ilvl w:val="1"/>
          <w:numId w:val="21"/>
        </w:numPr>
        <w:spacing w:line="240" w:lineRule="auto"/>
      </w:pPr>
      <w:r>
        <w:t>Scheduled and coordinated meetings, appointments, and lunches for project managers</w:t>
      </w:r>
    </w:p>
    <w:p w:rsidR="007B0F81" w:rsidRDefault="007B0F81" w:rsidP="007B0F81">
      <w:pPr>
        <w:pStyle w:val="ListBullet"/>
      </w:pPr>
      <w:r>
        <w:t>SELF-DISCIPLINE</w:t>
      </w:r>
    </w:p>
    <w:p w:rsidR="007B0F81" w:rsidRDefault="007B0F81" w:rsidP="007B0F81">
      <w:pPr>
        <w:pStyle w:val="ListBullet"/>
        <w:numPr>
          <w:ilvl w:val="1"/>
          <w:numId w:val="21"/>
        </w:numPr>
      </w:pPr>
      <w:r>
        <w:t>Completing various office tasks wh</w:t>
      </w:r>
      <w:r w:rsidR="00931BF4">
        <w:t>ile maintaining the front desk,</w:t>
      </w:r>
    </w:p>
    <w:p w:rsidR="00354A60" w:rsidRDefault="00354A60" w:rsidP="00720196">
      <w:pPr>
        <w:pStyle w:val="Heading1"/>
      </w:pPr>
      <w:r>
        <w:t>Education</w:t>
      </w:r>
    </w:p>
    <w:p w:rsidR="00354A60" w:rsidRDefault="00354A60" w:rsidP="00720196">
      <w:pPr>
        <w:pStyle w:val="Heading2"/>
      </w:pPr>
      <w:r>
        <w:t>BACHELOR’S | EXPECTED GRADUATION: MAY 2017 | UNIVERSITY OF MISSOURI-COLUMBIA</w:t>
      </w:r>
    </w:p>
    <w:p w:rsidR="00354A60" w:rsidRDefault="00354A60" w:rsidP="00720196">
      <w:pPr>
        <w:pStyle w:val="ListBullet"/>
        <w:spacing w:line="240" w:lineRule="auto"/>
      </w:pPr>
      <w:r>
        <w:t>Major: International Convergence Journalism</w:t>
      </w:r>
    </w:p>
    <w:p w:rsidR="00824EA8" w:rsidRDefault="00824EA8" w:rsidP="00720196">
      <w:pPr>
        <w:pStyle w:val="Heading1"/>
      </w:pPr>
      <w:r>
        <w:t xml:space="preserve">Relevant Class </w:t>
      </w:r>
      <w:sdt>
        <w:sdtPr>
          <w:alias w:val="Experience:"/>
          <w:tag w:val="Experience:"/>
          <w:id w:val="-4586641"/>
          <w:placeholder>
            <w:docPart w:val="F783555120734BE5BC222F28830BCB92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5B201A" w:rsidRDefault="00824EA8" w:rsidP="005B201A">
      <w:pPr>
        <w:pStyle w:val="Heading2"/>
      </w:pPr>
      <w:r>
        <w:t xml:space="preserve">JOURN 4804 | CONVERGENCE REPORTING </w:t>
      </w:r>
    </w:p>
    <w:p w:rsidR="00824EA8" w:rsidRDefault="00F303BB" w:rsidP="00720196">
      <w:pPr>
        <w:pStyle w:val="ListBullet"/>
        <w:spacing w:line="240" w:lineRule="auto"/>
      </w:pPr>
      <w:r>
        <w:t xml:space="preserve">Produced </w:t>
      </w:r>
      <w:r w:rsidR="005B201A">
        <w:t>multi-media enterprise stories consisting of a video or audio piece</w:t>
      </w:r>
      <w:r>
        <w:t>,</w:t>
      </w:r>
      <w:r w:rsidR="00824EA8">
        <w:t xml:space="preserve"> photo gallery</w:t>
      </w:r>
      <w:r>
        <w:t>, text piece</w:t>
      </w:r>
      <w:r w:rsidR="00824EA8">
        <w:t>, social media element</w:t>
      </w:r>
      <w:r>
        <w:t xml:space="preserve"> and infographic</w:t>
      </w:r>
    </w:p>
    <w:p w:rsidR="005B201A" w:rsidRDefault="005B201A" w:rsidP="005B201A">
      <w:pPr>
        <w:pStyle w:val="Heading2"/>
      </w:pPr>
      <w:r>
        <w:t xml:space="preserve">JOURN 4350 | problems in journalism </w:t>
      </w:r>
    </w:p>
    <w:p w:rsidR="005B201A" w:rsidRDefault="005B201A" w:rsidP="00720196">
      <w:pPr>
        <w:pStyle w:val="ListBullet"/>
        <w:spacing w:line="240" w:lineRule="auto"/>
      </w:pPr>
      <w:r>
        <w:t>Researched and reported multimedia enterprise story on the agricultural effects of climate change in Missouri and India</w:t>
      </w:r>
    </w:p>
    <w:p w:rsidR="00931BF4" w:rsidRDefault="00931BF4" w:rsidP="00931BF4">
      <w:pPr>
        <w:pStyle w:val="Heading2"/>
      </w:pPr>
      <w:bookmarkStart w:id="0" w:name="_GoBack"/>
      <w:bookmarkEnd w:id="0"/>
      <w:r>
        <w:t xml:space="preserve">JOURN 4502 | multimedia planning and design </w:t>
      </w:r>
    </w:p>
    <w:p w:rsidR="00931BF4" w:rsidRDefault="00931BF4" w:rsidP="00931BF4">
      <w:pPr>
        <w:pStyle w:val="ListBullet"/>
        <w:spacing w:line="240" w:lineRule="auto"/>
      </w:pPr>
      <w:r>
        <w:t xml:space="preserve">Created a website for Dr. </w:t>
      </w:r>
      <w:proofErr w:type="spellStart"/>
      <w:r>
        <w:t>Mislan’s</w:t>
      </w:r>
      <w:proofErr w:type="spellEnd"/>
      <w:r>
        <w:t xml:space="preserve"> research on the 2015 Ferguson protests using HTML and CSS</w:t>
      </w:r>
    </w:p>
    <w:p w:rsidR="00931BF4" w:rsidRDefault="00931BF4" w:rsidP="00931BF4">
      <w:pPr>
        <w:pStyle w:val="ListBullet"/>
        <w:numPr>
          <w:ilvl w:val="0"/>
          <w:numId w:val="0"/>
        </w:numPr>
        <w:spacing w:line="240" w:lineRule="auto"/>
      </w:pPr>
    </w:p>
    <w:p w:rsidR="004E40CE" w:rsidRDefault="004E40CE" w:rsidP="004E40CE">
      <w:pPr>
        <w:pStyle w:val="ListBullet"/>
        <w:numPr>
          <w:ilvl w:val="0"/>
          <w:numId w:val="0"/>
        </w:numPr>
        <w:ind w:left="216" w:hanging="216"/>
      </w:pPr>
    </w:p>
    <w:p w:rsidR="00996B42" w:rsidRDefault="00996B42" w:rsidP="00996B42">
      <w:pPr>
        <w:pStyle w:val="ListBullet"/>
        <w:numPr>
          <w:ilvl w:val="0"/>
          <w:numId w:val="0"/>
        </w:numPr>
      </w:pPr>
    </w:p>
    <w:p w:rsidR="000A7DA0" w:rsidRPr="001B29CF" w:rsidRDefault="000A7DA0" w:rsidP="009F3C37">
      <w:pPr>
        <w:pStyle w:val="ListBullet"/>
        <w:numPr>
          <w:ilvl w:val="0"/>
          <w:numId w:val="0"/>
        </w:numPr>
      </w:pPr>
    </w:p>
    <w:sectPr w:rsidR="000A7DA0" w:rsidRPr="001B29CF" w:rsidSect="002A6DB7"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2BB" w:rsidRDefault="00CD02BB">
      <w:pPr>
        <w:spacing w:after="0"/>
      </w:pPr>
      <w:r>
        <w:separator/>
      </w:r>
    </w:p>
  </w:endnote>
  <w:endnote w:type="continuationSeparator" w:id="0">
    <w:p w:rsidR="00CD02BB" w:rsidRDefault="00CD02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978A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2BB" w:rsidRDefault="00CD02BB">
      <w:pPr>
        <w:spacing w:after="0"/>
      </w:pPr>
      <w:r>
        <w:separator/>
      </w:r>
    </w:p>
  </w:footnote>
  <w:footnote w:type="continuationSeparator" w:id="0">
    <w:p w:rsidR="00CD02BB" w:rsidRDefault="00CD02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34059"/>
    <w:multiLevelType w:val="hybridMultilevel"/>
    <w:tmpl w:val="954AE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A0"/>
    <w:rsid w:val="000453EC"/>
    <w:rsid w:val="000A4F59"/>
    <w:rsid w:val="000A7DA0"/>
    <w:rsid w:val="001219A8"/>
    <w:rsid w:val="0012461C"/>
    <w:rsid w:val="00141A4C"/>
    <w:rsid w:val="001B0AD3"/>
    <w:rsid w:val="001B1E6C"/>
    <w:rsid w:val="001B29CF"/>
    <w:rsid w:val="001B7D4D"/>
    <w:rsid w:val="002051C0"/>
    <w:rsid w:val="0024456D"/>
    <w:rsid w:val="0025522B"/>
    <w:rsid w:val="0028220F"/>
    <w:rsid w:val="002936C7"/>
    <w:rsid w:val="002A6DB7"/>
    <w:rsid w:val="002D4A82"/>
    <w:rsid w:val="002F6A57"/>
    <w:rsid w:val="00307E9B"/>
    <w:rsid w:val="003419CA"/>
    <w:rsid w:val="003520B0"/>
    <w:rsid w:val="00354A60"/>
    <w:rsid w:val="00356C14"/>
    <w:rsid w:val="00382542"/>
    <w:rsid w:val="003A0CEB"/>
    <w:rsid w:val="003B2470"/>
    <w:rsid w:val="003D3F5F"/>
    <w:rsid w:val="003F1F9B"/>
    <w:rsid w:val="00416937"/>
    <w:rsid w:val="00423C1A"/>
    <w:rsid w:val="004E40CE"/>
    <w:rsid w:val="005162D3"/>
    <w:rsid w:val="00575846"/>
    <w:rsid w:val="005828B1"/>
    <w:rsid w:val="00592E17"/>
    <w:rsid w:val="005A7FB2"/>
    <w:rsid w:val="005B147C"/>
    <w:rsid w:val="005B201A"/>
    <w:rsid w:val="00606234"/>
    <w:rsid w:val="00617B26"/>
    <w:rsid w:val="006270A9"/>
    <w:rsid w:val="00636585"/>
    <w:rsid w:val="00675956"/>
    <w:rsid w:val="00681034"/>
    <w:rsid w:val="007149AC"/>
    <w:rsid w:val="00720196"/>
    <w:rsid w:val="00747EEE"/>
    <w:rsid w:val="007876D0"/>
    <w:rsid w:val="0079680C"/>
    <w:rsid w:val="007978AE"/>
    <w:rsid w:val="007B0F81"/>
    <w:rsid w:val="007B2A02"/>
    <w:rsid w:val="00816216"/>
    <w:rsid w:val="00824EA8"/>
    <w:rsid w:val="00852AC1"/>
    <w:rsid w:val="0087734B"/>
    <w:rsid w:val="008B5680"/>
    <w:rsid w:val="008E6CC9"/>
    <w:rsid w:val="00931BF4"/>
    <w:rsid w:val="009715AB"/>
    <w:rsid w:val="009768A7"/>
    <w:rsid w:val="00996B42"/>
    <w:rsid w:val="009C16C8"/>
    <w:rsid w:val="009D5933"/>
    <w:rsid w:val="009F3C37"/>
    <w:rsid w:val="00A64B98"/>
    <w:rsid w:val="00B25BEE"/>
    <w:rsid w:val="00BB2B50"/>
    <w:rsid w:val="00BD2CB1"/>
    <w:rsid w:val="00BD768D"/>
    <w:rsid w:val="00C61F8E"/>
    <w:rsid w:val="00CD02BB"/>
    <w:rsid w:val="00CD4781"/>
    <w:rsid w:val="00CD7078"/>
    <w:rsid w:val="00D56A0B"/>
    <w:rsid w:val="00DE18B1"/>
    <w:rsid w:val="00E344D1"/>
    <w:rsid w:val="00E77B3A"/>
    <w:rsid w:val="00E83E4B"/>
    <w:rsid w:val="00EC173D"/>
    <w:rsid w:val="00ED2489"/>
    <w:rsid w:val="00F303BB"/>
    <w:rsid w:val="00F43A30"/>
    <w:rsid w:val="00F61C36"/>
    <w:rsid w:val="00F804CE"/>
    <w:rsid w:val="00F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32E056-2DD7-437E-A6C6-AD498517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F3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1kohl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%20Kohls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9B15E8E1D345608A44C4F8599E1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B8B3B-AA9E-4040-87B6-C7F428180359}"/>
      </w:docPartPr>
      <w:docPartBody>
        <w:p w:rsidR="00E12C32" w:rsidRDefault="00AE0309">
          <w:pPr>
            <w:pStyle w:val="2B9B15E8E1D345608A44C4F8599E1B41"/>
          </w:pPr>
          <w:r>
            <w:t>Experience</w:t>
          </w:r>
        </w:p>
      </w:docPartBody>
    </w:docPart>
    <w:docPart>
      <w:docPartPr>
        <w:name w:val="F783555120734BE5BC222F28830BC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89F1B-CCCA-4173-8B38-2D560F1B3413}"/>
      </w:docPartPr>
      <w:docPartBody>
        <w:p w:rsidR="001F37DF" w:rsidRDefault="00536FF0" w:rsidP="00536FF0">
          <w:pPr>
            <w:pStyle w:val="F783555120734BE5BC222F28830BCB9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09"/>
    <w:rsid w:val="00050D82"/>
    <w:rsid w:val="00147138"/>
    <w:rsid w:val="001F37DF"/>
    <w:rsid w:val="00240436"/>
    <w:rsid w:val="002E5767"/>
    <w:rsid w:val="00470804"/>
    <w:rsid w:val="00536FF0"/>
    <w:rsid w:val="00564450"/>
    <w:rsid w:val="00573553"/>
    <w:rsid w:val="005D63F0"/>
    <w:rsid w:val="007878E4"/>
    <w:rsid w:val="008F0AC3"/>
    <w:rsid w:val="00A40832"/>
    <w:rsid w:val="00A54C18"/>
    <w:rsid w:val="00AC743F"/>
    <w:rsid w:val="00AE0309"/>
    <w:rsid w:val="00B66230"/>
    <w:rsid w:val="00BA131D"/>
    <w:rsid w:val="00BC6610"/>
    <w:rsid w:val="00C1650D"/>
    <w:rsid w:val="00C615F6"/>
    <w:rsid w:val="00E06F07"/>
    <w:rsid w:val="00E12C32"/>
    <w:rsid w:val="00EA5835"/>
    <w:rsid w:val="00EF34E3"/>
    <w:rsid w:val="00EF6871"/>
    <w:rsid w:val="00F17269"/>
    <w:rsid w:val="00F67AF8"/>
    <w:rsid w:val="00F85083"/>
    <w:rsid w:val="00FA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CC6B915E249E6A97577B8B63DEB64">
    <w:name w:val="577CC6B915E249E6A97577B8B63DEB64"/>
  </w:style>
  <w:style w:type="paragraph" w:customStyle="1" w:styleId="A6DF6471BABA469BBE63E20D0435BE64">
    <w:name w:val="A6DF6471BABA469BBE63E20D0435BE64"/>
  </w:style>
  <w:style w:type="paragraph" w:customStyle="1" w:styleId="981B0AF7534E494680B0B0A48EED645A">
    <w:name w:val="981B0AF7534E494680B0B0A48EED645A"/>
  </w:style>
  <w:style w:type="paragraph" w:customStyle="1" w:styleId="B8DECD710F394CC493EB7D436DC8306F">
    <w:name w:val="B8DECD710F394CC493EB7D436DC8306F"/>
  </w:style>
  <w:style w:type="paragraph" w:customStyle="1" w:styleId="B25E48CFE2594B94B874542151C9C1FA">
    <w:name w:val="B25E48CFE2594B94B874542151C9C1FA"/>
  </w:style>
  <w:style w:type="paragraph" w:customStyle="1" w:styleId="E1BBB88B6162493BA361FBEA5BEFD8B1">
    <w:name w:val="E1BBB88B6162493BA361FBEA5BEFD8B1"/>
  </w:style>
  <w:style w:type="paragraph" w:customStyle="1" w:styleId="59806991D0374736B5596ACD25C9CD22">
    <w:name w:val="59806991D0374736B5596ACD25C9CD22"/>
  </w:style>
  <w:style w:type="paragraph" w:customStyle="1" w:styleId="E875FCB289754ED5B0B62678A59C77F9">
    <w:name w:val="E875FCB289754ED5B0B62678A59C77F9"/>
  </w:style>
  <w:style w:type="paragraph" w:customStyle="1" w:styleId="9CE956FAC2524CB3971F49977332C78C">
    <w:name w:val="9CE956FAC2524CB3971F49977332C78C"/>
  </w:style>
  <w:style w:type="paragraph" w:customStyle="1" w:styleId="DCE1B2C6111D4720AAE3B649519921A4">
    <w:name w:val="DCE1B2C6111D4720AAE3B649519921A4"/>
  </w:style>
  <w:style w:type="paragraph" w:customStyle="1" w:styleId="05B96F58E62849CA87C01D4817668F24">
    <w:name w:val="05B96F58E62849CA87C01D4817668F24"/>
  </w:style>
  <w:style w:type="paragraph" w:customStyle="1" w:styleId="BD5634FD0DBD4EFA92E242F84043D39D">
    <w:name w:val="BD5634FD0DBD4EFA92E242F84043D39D"/>
  </w:style>
  <w:style w:type="paragraph" w:customStyle="1" w:styleId="857F96E1B5E4435B96C2A08D6DA80AA1">
    <w:name w:val="857F96E1B5E4435B96C2A08D6DA80AA1"/>
  </w:style>
  <w:style w:type="paragraph" w:customStyle="1" w:styleId="7A3134A1187C41DCB0ECBD3B2E99AED2">
    <w:name w:val="7A3134A1187C41DCB0ECBD3B2E99AED2"/>
  </w:style>
  <w:style w:type="paragraph" w:customStyle="1" w:styleId="F7E72BBE94E7496181B176D2C97FE7C1">
    <w:name w:val="F7E72BBE94E7496181B176D2C97FE7C1"/>
  </w:style>
  <w:style w:type="paragraph" w:customStyle="1" w:styleId="26E2F7496E9A40DCA87385200869892E">
    <w:name w:val="26E2F7496E9A40DCA87385200869892E"/>
  </w:style>
  <w:style w:type="paragraph" w:customStyle="1" w:styleId="C7DB8F88409849419A93D66AA3799589">
    <w:name w:val="C7DB8F88409849419A93D66AA3799589"/>
  </w:style>
  <w:style w:type="paragraph" w:customStyle="1" w:styleId="9B1328AC219840D5A09E0908F1BAACCA">
    <w:name w:val="9B1328AC219840D5A09E0908F1BAACCA"/>
  </w:style>
  <w:style w:type="paragraph" w:customStyle="1" w:styleId="4B03E93BF4904EA5817B240B65A7BCA5">
    <w:name w:val="4B03E93BF4904EA5817B240B65A7BCA5"/>
  </w:style>
  <w:style w:type="paragraph" w:customStyle="1" w:styleId="3CBAD16AA33648D89E9E62507B0F93F0">
    <w:name w:val="3CBAD16AA33648D89E9E62507B0F93F0"/>
  </w:style>
  <w:style w:type="paragraph" w:customStyle="1" w:styleId="664D3FC8F6BC4AA1ABEE72C06F7CA06D">
    <w:name w:val="664D3FC8F6BC4AA1ABEE72C06F7CA06D"/>
  </w:style>
  <w:style w:type="paragraph" w:customStyle="1" w:styleId="CA0097E75BC840D5AE23BCE67EE41ABA">
    <w:name w:val="CA0097E75BC840D5AE23BCE67EE41ABA"/>
  </w:style>
  <w:style w:type="paragraph" w:customStyle="1" w:styleId="71E675A8E227471AB61B3909D2E306A2">
    <w:name w:val="71E675A8E227471AB61B3909D2E306A2"/>
  </w:style>
  <w:style w:type="paragraph" w:customStyle="1" w:styleId="CA06D8C8EA8F43C29581E65CC96D90BF">
    <w:name w:val="CA06D8C8EA8F43C29581E65CC96D90BF"/>
  </w:style>
  <w:style w:type="paragraph" w:customStyle="1" w:styleId="2B9B15E8E1D345608A44C4F8599E1B41">
    <w:name w:val="2B9B15E8E1D345608A44C4F8599E1B41"/>
  </w:style>
  <w:style w:type="paragraph" w:customStyle="1" w:styleId="1239738AF70D4B708226543F50BD5685">
    <w:name w:val="1239738AF70D4B708226543F50BD5685"/>
  </w:style>
  <w:style w:type="paragraph" w:customStyle="1" w:styleId="4FFCB7BCCCE94F92BDEF36E8E2744CA8">
    <w:name w:val="4FFCB7BCCCE94F92BDEF36E8E2744CA8"/>
  </w:style>
  <w:style w:type="paragraph" w:customStyle="1" w:styleId="2A73907218B948B8972743B291E3E2AA">
    <w:name w:val="2A73907218B948B8972743B291E3E2AA"/>
  </w:style>
  <w:style w:type="paragraph" w:customStyle="1" w:styleId="D8A121B852B2482893BECC21DE9E9CD3">
    <w:name w:val="D8A121B852B2482893BECC21DE9E9CD3"/>
  </w:style>
  <w:style w:type="paragraph" w:customStyle="1" w:styleId="A68BAC7F6FAE4744941F2C7678ADCE2D">
    <w:name w:val="A68BAC7F6FAE4744941F2C7678ADCE2D"/>
  </w:style>
  <w:style w:type="paragraph" w:customStyle="1" w:styleId="C23198EE3AA046FFBCCAD1DA5992AD4C">
    <w:name w:val="C23198EE3AA046FFBCCAD1DA5992AD4C"/>
  </w:style>
  <w:style w:type="paragraph" w:customStyle="1" w:styleId="61D2D391E4194C9E90B268768D5D4C74">
    <w:name w:val="61D2D391E4194C9E90B268768D5D4C74"/>
  </w:style>
  <w:style w:type="paragraph" w:customStyle="1" w:styleId="8A3822BE743C49D2A21867BE2F8E5E86">
    <w:name w:val="8A3822BE743C49D2A21867BE2F8E5E86"/>
  </w:style>
  <w:style w:type="paragraph" w:customStyle="1" w:styleId="F783555120734BE5BC222F28830BCB92">
    <w:name w:val="F783555120734BE5BC222F28830BCB92"/>
    <w:rsid w:val="00536FF0"/>
  </w:style>
  <w:style w:type="paragraph" w:customStyle="1" w:styleId="712882766A134F43AD5FC89998E3F61A">
    <w:name w:val="712882766A134F43AD5FC89998E3F61A"/>
    <w:rsid w:val="00536FF0"/>
  </w:style>
  <w:style w:type="paragraph" w:customStyle="1" w:styleId="8E5B02A08D0040C2A1CD94123B9FC7D7">
    <w:name w:val="8E5B02A08D0040C2A1CD94123B9FC7D7"/>
    <w:rsid w:val="00EA5835"/>
  </w:style>
  <w:style w:type="paragraph" w:customStyle="1" w:styleId="6B6B1D873D084349879CAD68480F6973">
    <w:name w:val="6B6B1D873D084349879CAD68480F6973"/>
    <w:rsid w:val="00F67AF8"/>
  </w:style>
  <w:style w:type="paragraph" w:customStyle="1" w:styleId="90478E7EE37E41E1A3C4F19167CA245F">
    <w:name w:val="90478E7EE37E41E1A3C4F19167CA245F"/>
    <w:rsid w:val="00F67AF8"/>
  </w:style>
  <w:style w:type="paragraph" w:customStyle="1" w:styleId="91EF4360F8DC4981BF0AF1733BB3A8E5">
    <w:name w:val="91EF4360F8DC4981BF0AF1733BB3A8E5"/>
    <w:rsid w:val="00BA131D"/>
  </w:style>
  <w:style w:type="paragraph" w:customStyle="1" w:styleId="72E8FFA21E284DD69FB434C29090B54A">
    <w:name w:val="72E8FFA21E284DD69FB434C29090B54A"/>
    <w:rsid w:val="00BA131D"/>
  </w:style>
  <w:style w:type="paragraph" w:customStyle="1" w:styleId="1FEC0BAECC7E43428B4DF0A75A20DE87">
    <w:name w:val="1FEC0BAECC7E43428B4DF0A75A20DE87"/>
    <w:rsid w:val="00AC743F"/>
  </w:style>
  <w:style w:type="paragraph" w:customStyle="1" w:styleId="B4B0D360C2A74193872CADC15DA47A69">
    <w:name w:val="B4B0D360C2A74193872CADC15DA47A69"/>
    <w:rsid w:val="00AC7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F340E-3130-4FFD-8805-462BCE55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738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Kohls</dc:creator>
  <cp:keywords/>
  <cp:lastModifiedBy>Kohls, Anna E. (MU-Student)</cp:lastModifiedBy>
  <cp:revision>39</cp:revision>
  <dcterms:created xsi:type="dcterms:W3CDTF">2016-09-15T02:37:00Z</dcterms:created>
  <dcterms:modified xsi:type="dcterms:W3CDTF">2017-11-21T19:30:00Z</dcterms:modified>
  <cp:version/>
</cp:coreProperties>
</file>